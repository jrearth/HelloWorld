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Resume Name"/>
        <w:tag w:val="Resume Name"/>
        <w:id w:val="-924265653"/>
        <w:placeholder>
          <w:docPart w:val="6C51C211806B467BA0E784A68624D00C"/>
        </w:placeholder>
        <w:docPartList>
          <w:docPartGallery w:val="Quick Parts"/>
          <w:docPartCategory w:val=" Resume Name"/>
        </w:docPartList>
      </w:sdtPr>
      <w:sdtEndPr/>
      <w:sdtContent>
        <w:p w:rsidR="00A20124" w:rsidRPr="009A3914" w:rsidRDefault="00AD2DCE" w:rsidP="00D84C12">
          <w:pPr>
            <w:jc w:val="center"/>
            <w:rPr>
              <w:b/>
              <w:sz w:val="28"/>
            </w:rPr>
          </w:pPr>
          <w:sdt>
            <w:sdtPr>
              <w:rPr>
                <w:b/>
                <w:sz w:val="28"/>
              </w:rPr>
              <w:alias w:val="Author"/>
              <w:tag w:val=""/>
              <w:id w:val="1823003119"/>
              <w:placeholder>
                <w:docPart w:val="E66A130DD4CF4C6ABBF8959673395EB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57666">
                <w:rPr>
                  <w:b/>
                  <w:sz w:val="28"/>
                </w:rPr>
                <w:t>John Ryan Costa</w:t>
              </w:r>
            </w:sdtContent>
          </w:sdt>
        </w:p>
        <w:sdt>
          <w:sdtPr>
            <w:rPr>
              <w:b/>
              <w:sz w:val="22"/>
            </w:rPr>
            <w:alias w:val="Phone"/>
            <w:tag w:val=""/>
            <w:id w:val="1357783703"/>
            <w:placeholder>
              <w:docPart w:val="8D9E4796543A44FBB8516A753502D8D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A20124" w:rsidRPr="009A3914" w:rsidRDefault="00732319" w:rsidP="00D84C12">
              <w:pPr>
                <w:pStyle w:val="Phone"/>
                <w:jc w:val="center"/>
                <w:rPr>
                  <w:b/>
                  <w:sz w:val="22"/>
                </w:rPr>
              </w:pPr>
              <w:r w:rsidRPr="009A3914">
                <w:rPr>
                  <w:b/>
                  <w:sz w:val="22"/>
                </w:rPr>
                <w:t>803-448-8795</w:t>
              </w:r>
            </w:p>
          </w:sdtContent>
        </w:sdt>
        <w:sdt>
          <w:sdtPr>
            <w:rPr>
              <w:b/>
              <w:sz w:val="22"/>
            </w:rPr>
            <w:alias w:val="E-mail Address"/>
            <w:tag w:val=""/>
            <w:id w:val="527535243"/>
            <w:placeholder>
              <w:docPart w:val="A6E0310966E54D9AB6302830B45C153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A20124" w:rsidRPr="009A3914" w:rsidRDefault="00293942" w:rsidP="00D84C12">
              <w:pPr>
                <w:pStyle w:val="SenderAddress"/>
                <w:jc w:val="center"/>
                <w:rPr>
                  <w:b/>
                  <w:sz w:val="22"/>
                </w:rPr>
              </w:pPr>
              <w:r>
                <w:rPr>
                  <w:b/>
                  <w:sz w:val="22"/>
                </w:rPr>
                <w:t>J</w:t>
              </w:r>
              <w:r w:rsidR="00732319" w:rsidRPr="009A3914">
                <w:rPr>
                  <w:b/>
                  <w:sz w:val="22"/>
                </w:rPr>
                <w:t>ohnryancosta@gmail.com</w:t>
              </w:r>
              <w:r w:rsidR="00E91F8E">
                <w:rPr>
                  <w:b/>
                  <w:sz w:val="22"/>
                </w:rPr>
                <w:t xml:space="preserve"> </w:t>
              </w:r>
            </w:p>
          </w:sdtContent>
        </w:sdt>
        <w:sdt>
          <w:sdtPr>
            <w:rPr>
              <w:b/>
              <w:sz w:val="22"/>
            </w:rPr>
            <w:alias w:val="Address"/>
            <w:tag w:val=""/>
            <w:id w:val="539556739"/>
            <w:placeholder>
              <w:docPart w:val="E5D467A4FA954D73861C6A684C60935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A20124" w:rsidRPr="009A3914" w:rsidRDefault="006A6CE5" w:rsidP="00D84C12">
              <w:pPr>
                <w:pStyle w:val="SenderAddress"/>
                <w:jc w:val="center"/>
                <w:rPr>
                  <w:b/>
                  <w:sz w:val="22"/>
                </w:rPr>
              </w:pPr>
              <w:r>
                <w:rPr>
                  <w:b/>
                  <w:sz w:val="22"/>
                </w:rPr>
                <w:t>141 We</w:t>
              </w:r>
              <w:r w:rsidR="007561E9">
                <w:rPr>
                  <w:b/>
                  <w:sz w:val="22"/>
                </w:rPr>
                <w:t>sley Ave NE, Atlanta Georgia 30</w:t>
              </w:r>
              <w:r>
                <w:rPr>
                  <w:b/>
                  <w:sz w:val="22"/>
                </w:rPr>
                <w:t>3</w:t>
              </w:r>
              <w:r w:rsidR="007561E9">
                <w:rPr>
                  <w:b/>
                  <w:sz w:val="22"/>
                </w:rPr>
                <w:t>0</w:t>
              </w:r>
              <w:r>
                <w:rPr>
                  <w:b/>
                  <w:sz w:val="22"/>
                </w:rPr>
                <w:t>7</w:t>
              </w:r>
            </w:p>
          </w:sdtContent>
        </w:sdt>
        <w:p w:rsidR="00A20124" w:rsidRDefault="00AD2DCE"/>
      </w:sdtContent>
    </w:sdt>
    <w:p w:rsidR="00A20124" w:rsidRPr="006A6CE5" w:rsidRDefault="00144E08">
      <w:pPr>
        <w:pStyle w:val="SectionHeading"/>
        <w:rPr>
          <w:rFonts w:ascii="Times New Roman" w:hAnsi="Times New Roman" w:cs="Times New Roman"/>
          <w:szCs w:val="24"/>
          <w:u w:val="single"/>
        </w:rPr>
      </w:pPr>
      <w:r w:rsidRPr="006A6CE5">
        <w:rPr>
          <w:rFonts w:ascii="Times New Roman" w:hAnsi="Times New Roman" w:cs="Times New Roman"/>
          <w:szCs w:val="24"/>
          <w:u w:val="single"/>
        </w:rPr>
        <w:t>Education</w:t>
      </w:r>
      <w:r w:rsidR="001C7CDE">
        <w:rPr>
          <w:rFonts w:ascii="Times New Roman" w:hAnsi="Times New Roman" w:cs="Times New Roman"/>
          <w:szCs w:val="24"/>
          <w:u w:val="single"/>
        </w:rPr>
        <w:t xml:space="preserve"> </w:t>
      </w:r>
    </w:p>
    <w:p w:rsidR="00AB2EF1" w:rsidRPr="006A6CE5" w:rsidRDefault="00AB2EF1">
      <w:pPr>
        <w:pStyle w:val="SubsectionDate"/>
        <w:spacing w:after="0"/>
        <w:rPr>
          <w:rFonts w:ascii="Times New Roman" w:hAnsi="Times New Roman" w:cs="Times New Roman"/>
          <w:b/>
          <w:color w:val="675E47" w:themeColor="text2"/>
          <w:sz w:val="24"/>
          <w:szCs w:val="24"/>
        </w:rPr>
      </w:pPr>
      <w:r w:rsidRPr="006A6CE5">
        <w:rPr>
          <w:rFonts w:ascii="Times New Roman" w:hAnsi="Times New Roman" w:cs="Times New Roman"/>
          <w:b/>
          <w:color w:val="675E47" w:themeColor="text2"/>
          <w:sz w:val="24"/>
          <w:szCs w:val="24"/>
        </w:rPr>
        <w:t>Clemson University, 2016</w:t>
      </w:r>
    </w:p>
    <w:p w:rsidR="00AB2EF1" w:rsidRPr="006A6CE5" w:rsidRDefault="009A3914">
      <w:pPr>
        <w:pStyle w:val="SubsectionDate"/>
        <w:spacing w:after="0"/>
        <w:rPr>
          <w:rFonts w:ascii="Times New Roman" w:hAnsi="Times New Roman" w:cs="Times New Roman"/>
          <w:b/>
          <w:color w:val="675E47" w:themeColor="text2"/>
          <w:sz w:val="24"/>
          <w:szCs w:val="24"/>
        </w:rPr>
      </w:pPr>
      <w:r w:rsidRPr="006A6CE5">
        <w:rPr>
          <w:rFonts w:ascii="Times New Roman" w:hAnsi="Times New Roman" w:cs="Times New Roman"/>
          <w:b/>
          <w:color w:val="675E47" w:themeColor="text2"/>
          <w:sz w:val="24"/>
          <w:szCs w:val="24"/>
        </w:rPr>
        <w:t>Bachelors of Science,</w:t>
      </w:r>
      <w:r w:rsidR="00732319" w:rsidRPr="006A6CE5">
        <w:rPr>
          <w:rFonts w:ascii="Times New Roman" w:hAnsi="Times New Roman" w:cs="Times New Roman"/>
          <w:b/>
          <w:color w:val="675E47" w:themeColor="text2"/>
          <w:sz w:val="24"/>
          <w:szCs w:val="24"/>
        </w:rPr>
        <w:t xml:space="preserve"> Biochemistry </w:t>
      </w:r>
    </w:p>
    <w:p w:rsidR="00A20124" w:rsidRDefault="00AB2EF1">
      <w:pPr>
        <w:pStyle w:val="SubsectionDate"/>
        <w:spacing w:after="0"/>
        <w:rPr>
          <w:rFonts w:ascii="Times New Roman" w:hAnsi="Times New Roman" w:cs="Times New Roman"/>
          <w:b/>
          <w:color w:val="675E47" w:themeColor="text2"/>
          <w:sz w:val="24"/>
          <w:szCs w:val="24"/>
        </w:rPr>
      </w:pPr>
      <w:r w:rsidRPr="006A6CE5">
        <w:rPr>
          <w:rFonts w:ascii="Times New Roman" w:hAnsi="Times New Roman" w:cs="Times New Roman"/>
          <w:b/>
          <w:color w:val="675E47" w:themeColor="text2"/>
          <w:sz w:val="24"/>
          <w:szCs w:val="24"/>
        </w:rPr>
        <w:t>M</w:t>
      </w:r>
      <w:r w:rsidR="009A3914" w:rsidRPr="006A6CE5">
        <w:rPr>
          <w:rFonts w:ascii="Times New Roman" w:hAnsi="Times New Roman" w:cs="Times New Roman"/>
          <w:b/>
          <w:color w:val="675E47" w:themeColor="text2"/>
          <w:sz w:val="24"/>
          <w:szCs w:val="24"/>
        </w:rPr>
        <w:t>inor,</w:t>
      </w:r>
      <w:r w:rsidR="00732319" w:rsidRPr="006A6CE5">
        <w:rPr>
          <w:rFonts w:ascii="Times New Roman" w:hAnsi="Times New Roman" w:cs="Times New Roman"/>
          <w:b/>
          <w:color w:val="675E47" w:themeColor="text2"/>
          <w:sz w:val="24"/>
          <w:szCs w:val="24"/>
        </w:rPr>
        <w:t xml:space="preserve"> Philosophy</w:t>
      </w:r>
      <w:r w:rsidR="009F3FF9" w:rsidRPr="006A6CE5">
        <w:rPr>
          <w:rFonts w:ascii="Times New Roman" w:hAnsi="Times New Roman" w:cs="Times New Roman"/>
          <w:b/>
          <w:color w:val="675E47" w:themeColor="text2"/>
          <w:sz w:val="24"/>
          <w:szCs w:val="24"/>
        </w:rPr>
        <w:t xml:space="preserve"> and </w:t>
      </w:r>
      <w:r w:rsidRPr="006A6CE5">
        <w:rPr>
          <w:rFonts w:ascii="Times New Roman" w:hAnsi="Times New Roman" w:cs="Times New Roman"/>
          <w:b/>
          <w:color w:val="675E47" w:themeColor="text2"/>
          <w:sz w:val="24"/>
          <w:szCs w:val="24"/>
        </w:rPr>
        <w:t>G</w:t>
      </w:r>
      <w:r w:rsidR="009F3FF9" w:rsidRPr="006A6CE5">
        <w:rPr>
          <w:rFonts w:ascii="Times New Roman" w:hAnsi="Times New Roman" w:cs="Times New Roman"/>
          <w:b/>
          <w:color w:val="675E47" w:themeColor="text2"/>
          <w:sz w:val="24"/>
          <w:szCs w:val="24"/>
        </w:rPr>
        <w:t>enetics</w:t>
      </w:r>
      <w:r w:rsidR="00732319" w:rsidRPr="006A6CE5">
        <w:rPr>
          <w:rFonts w:ascii="Times New Roman" w:hAnsi="Times New Roman" w:cs="Times New Roman"/>
          <w:b/>
          <w:color w:val="675E47" w:themeColor="text2"/>
          <w:sz w:val="24"/>
          <w:szCs w:val="24"/>
        </w:rPr>
        <w:t xml:space="preserve"> </w:t>
      </w:r>
    </w:p>
    <w:p w:rsidR="000214C9" w:rsidRDefault="000214C9">
      <w:pPr>
        <w:pStyle w:val="SubsectionDate"/>
        <w:spacing w:after="0"/>
        <w:rPr>
          <w:rFonts w:ascii="Times New Roman" w:hAnsi="Times New Roman" w:cs="Times New Roman"/>
          <w:b/>
          <w:color w:val="675E47" w:themeColor="text2"/>
          <w:sz w:val="24"/>
          <w:szCs w:val="24"/>
        </w:rPr>
      </w:pPr>
    </w:p>
    <w:p w:rsidR="000214C9" w:rsidRPr="000214C9" w:rsidRDefault="000214C9">
      <w:pPr>
        <w:pStyle w:val="SubsectionDate"/>
        <w:spacing w:after="0"/>
        <w:rPr>
          <w:rFonts w:ascii="Times New Roman" w:hAnsi="Times New Roman" w:cs="Times New Roman"/>
          <w:b/>
          <w:color w:val="675E47" w:themeColor="text2"/>
          <w:sz w:val="24"/>
          <w:szCs w:val="24"/>
          <w:u w:val="single"/>
        </w:rPr>
      </w:pPr>
      <w:r w:rsidRPr="000214C9">
        <w:rPr>
          <w:rFonts w:ascii="Times New Roman" w:hAnsi="Times New Roman" w:cs="Times New Roman"/>
          <w:b/>
          <w:color w:val="675E47" w:themeColor="text2"/>
          <w:sz w:val="24"/>
          <w:szCs w:val="24"/>
          <w:u w:val="single"/>
        </w:rPr>
        <w:t>Certifications</w:t>
      </w:r>
    </w:p>
    <w:p w:rsidR="001C7CDE" w:rsidRDefault="001C7CDE">
      <w:pPr>
        <w:pStyle w:val="SubsectionDate"/>
        <w:spacing w:after="0"/>
        <w:rPr>
          <w:rFonts w:ascii="Times New Roman" w:hAnsi="Times New Roman" w:cs="Times New Roman"/>
          <w:b/>
          <w:color w:val="675E47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675E47" w:themeColor="text2"/>
          <w:sz w:val="24"/>
          <w:szCs w:val="24"/>
        </w:rPr>
        <w:t>Upskill boot camp certificate in Web Design 2016</w:t>
      </w:r>
    </w:p>
    <w:p w:rsidR="001C7CDE" w:rsidRDefault="001C7CDE">
      <w:pPr>
        <w:pStyle w:val="SubsectionDate"/>
        <w:spacing w:after="0"/>
        <w:rPr>
          <w:rFonts w:ascii="Times New Roman" w:hAnsi="Times New Roman" w:cs="Times New Roman"/>
          <w:b/>
          <w:color w:val="675E47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675E47" w:themeColor="text2"/>
          <w:sz w:val="24"/>
          <w:szCs w:val="24"/>
        </w:rPr>
        <w:t>Coursera Certification in R programming 2016</w:t>
      </w:r>
    </w:p>
    <w:p w:rsidR="001C7CDE" w:rsidRDefault="001C7CDE">
      <w:pPr>
        <w:pStyle w:val="SubsectionDate"/>
        <w:spacing w:after="0"/>
        <w:rPr>
          <w:rFonts w:ascii="Times New Roman" w:hAnsi="Times New Roman" w:cs="Times New Roman"/>
          <w:b/>
          <w:color w:val="675E47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675E47" w:themeColor="text2"/>
          <w:sz w:val="24"/>
          <w:szCs w:val="24"/>
        </w:rPr>
        <w:t>Coursera Certification in Machine Learning 2016</w:t>
      </w:r>
    </w:p>
    <w:p w:rsidR="001C7CDE" w:rsidRDefault="001C7CDE">
      <w:pPr>
        <w:pStyle w:val="SubsectionDate"/>
        <w:spacing w:after="0"/>
        <w:rPr>
          <w:rFonts w:ascii="Times New Roman" w:hAnsi="Times New Roman" w:cs="Times New Roman"/>
          <w:b/>
          <w:color w:val="675E47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675E47" w:themeColor="text2"/>
          <w:sz w:val="24"/>
          <w:szCs w:val="24"/>
        </w:rPr>
        <w:t>Coursera Certification in Data Science 2017</w:t>
      </w:r>
    </w:p>
    <w:p w:rsidR="00866222" w:rsidRPr="006A6CE5" w:rsidRDefault="00866222">
      <w:pPr>
        <w:pStyle w:val="SubsectionDate"/>
        <w:spacing w:after="0"/>
        <w:rPr>
          <w:rFonts w:ascii="Times New Roman" w:hAnsi="Times New Roman" w:cs="Times New Roman"/>
          <w:b/>
          <w:color w:val="675E47" w:themeColor="text2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675E47" w:themeColor="text2"/>
          <w:sz w:val="24"/>
          <w:szCs w:val="24"/>
        </w:rPr>
        <w:t>Thinkful</w:t>
      </w:r>
      <w:proofErr w:type="spellEnd"/>
      <w:r>
        <w:rPr>
          <w:rFonts w:ascii="Times New Roman" w:hAnsi="Times New Roman" w:cs="Times New Roman"/>
          <w:b/>
          <w:color w:val="675E47" w:themeColor="text2"/>
          <w:sz w:val="24"/>
          <w:szCs w:val="24"/>
        </w:rPr>
        <w:t xml:space="preserve"> Coding boot camp certificate in Data Science 2017</w:t>
      </w:r>
    </w:p>
    <w:p w:rsidR="00A20124" w:rsidRDefault="00144E08">
      <w:pPr>
        <w:pStyle w:val="SectionHeading"/>
        <w:rPr>
          <w:rFonts w:ascii="Times New Roman" w:hAnsi="Times New Roman" w:cs="Times New Roman"/>
          <w:szCs w:val="24"/>
          <w:u w:val="single"/>
        </w:rPr>
      </w:pPr>
      <w:r w:rsidRPr="006A6CE5">
        <w:rPr>
          <w:rFonts w:ascii="Times New Roman" w:hAnsi="Times New Roman" w:cs="Times New Roman"/>
          <w:szCs w:val="24"/>
          <w:u w:val="single"/>
        </w:rPr>
        <w:t>Experience</w:t>
      </w:r>
    </w:p>
    <w:p w:rsidR="000214C9" w:rsidRPr="001C7CDE" w:rsidRDefault="000214C9" w:rsidP="000214C9">
      <w:pPr>
        <w:spacing w:after="0"/>
        <w:rPr>
          <w:rFonts w:ascii="Times New Roman" w:hAnsi="Times New Roman" w:cs="Times New Roman"/>
          <w:b/>
          <w:bCs/>
          <w:iCs/>
          <w:color w:val="675E47" w:themeColor="text2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675E47" w:themeColor="text2"/>
          <w:sz w:val="24"/>
          <w:szCs w:val="24"/>
        </w:rPr>
        <w:t xml:space="preserve">Unite Investment, </w:t>
      </w:r>
      <w:r>
        <w:rPr>
          <w:rFonts w:ascii="Times New Roman" w:hAnsi="Times New Roman" w:cs="Times New Roman"/>
          <w:b/>
          <w:bCs/>
          <w:i/>
          <w:iCs/>
          <w:color w:val="675E47" w:themeColor="text2"/>
          <w:sz w:val="24"/>
          <w:szCs w:val="24"/>
        </w:rPr>
        <w:t xml:space="preserve">Software Engineering Internship, </w:t>
      </w:r>
      <w:r>
        <w:rPr>
          <w:rFonts w:ascii="Times New Roman" w:hAnsi="Times New Roman" w:cs="Times New Roman"/>
          <w:b/>
          <w:bCs/>
          <w:iCs/>
          <w:color w:val="675E47" w:themeColor="text2"/>
          <w:sz w:val="24"/>
          <w:szCs w:val="24"/>
        </w:rPr>
        <w:t xml:space="preserve">September 2016 - </w:t>
      </w:r>
    </w:p>
    <w:p w:rsidR="005A2052" w:rsidRDefault="005A2052" w:rsidP="005A205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Backend Development of Financial application app with focus on Algorithms </w:t>
      </w:r>
    </w:p>
    <w:p w:rsidR="005A2052" w:rsidRDefault="005A2052" w:rsidP="005A205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Use of server creation and balancing for use in third world area/small scale investment </w:t>
      </w:r>
    </w:p>
    <w:p w:rsidR="005A2052" w:rsidRDefault="00583345" w:rsidP="005A205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Using cryptocurrency testing limits and breaks in application/algorithms</w:t>
      </w:r>
    </w:p>
    <w:p w:rsidR="00583345" w:rsidRPr="005A2052" w:rsidRDefault="00583345" w:rsidP="00583345">
      <w:pPr>
        <w:pStyle w:val="ListParagraph"/>
        <w:spacing w:after="0"/>
        <w:ind w:firstLine="0"/>
        <w:rPr>
          <w:rFonts w:ascii="Times New Roman" w:hAnsi="Times New Roman" w:cs="Times New Roman"/>
          <w:bCs/>
          <w:iCs/>
          <w:sz w:val="24"/>
          <w:szCs w:val="24"/>
        </w:rPr>
      </w:pPr>
    </w:p>
    <w:p w:rsidR="000214C9" w:rsidRPr="001C7CDE" w:rsidRDefault="000214C9" w:rsidP="000214C9">
      <w:pPr>
        <w:spacing w:after="0"/>
        <w:rPr>
          <w:rFonts w:ascii="Times New Roman" w:hAnsi="Times New Roman" w:cs="Times New Roman"/>
          <w:b/>
          <w:bCs/>
          <w:iCs/>
          <w:color w:val="675E47" w:themeColor="text2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675E47" w:themeColor="text2"/>
          <w:sz w:val="24"/>
          <w:szCs w:val="24"/>
        </w:rPr>
        <w:t xml:space="preserve">IRIS, </w:t>
      </w:r>
      <w:r w:rsidRPr="001C7310">
        <w:rPr>
          <w:rFonts w:ascii="Times New Roman" w:hAnsi="Times New Roman" w:cs="Times New Roman"/>
          <w:b/>
          <w:bCs/>
          <w:i/>
          <w:iCs/>
          <w:color w:val="675E47" w:themeColor="text2"/>
          <w:sz w:val="24"/>
          <w:szCs w:val="24"/>
        </w:rPr>
        <w:t>Data Analyst Specialist</w:t>
      </w:r>
      <w:r>
        <w:rPr>
          <w:rFonts w:ascii="Times New Roman" w:hAnsi="Times New Roman" w:cs="Times New Roman"/>
          <w:b/>
          <w:bCs/>
          <w:i/>
          <w:iCs/>
          <w:color w:val="675E47" w:themeColor="text2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iCs/>
          <w:color w:val="675E47" w:themeColor="text2"/>
          <w:sz w:val="24"/>
          <w:szCs w:val="24"/>
        </w:rPr>
        <w:t>June 2016- October 2016</w:t>
      </w:r>
    </w:p>
    <w:p w:rsidR="00583345" w:rsidRDefault="00583345" w:rsidP="0058334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Using Excel and Intuit QuickBooks, data entry and filtration of Data for use in database and server usage</w:t>
      </w:r>
    </w:p>
    <w:p w:rsidR="00583345" w:rsidRDefault="00583345" w:rsidP="0058334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Using SQL, further filtration and Analysis of records for credential and tax credits </w:t>
      </w:r>
    </w:p>
    <w:p w:rsidR="000214C9" w:rsidRPr="00583345" w:rsidRDefault="00583345" w:rsidP="0058334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Creation of graphs within Excel to represent Analysis to less tech oriented</w:t>
      </w:r>
      <w:bookmarkStart w:id="0" w:name="_GoBack"/>
      <w:bookmarkEnd w:id="0"/>
      <w:r>
        <w:rPr>
          <w:rFonts w:ascii="Times New Roman" w:hAnsi="Times New Roman" w:cs="Times New Roman"/>
          <w:bCs/>
          <w:iCs/>
          <w:sz w:val="24"/>
          <w:szCs w:val="24"/>
        </w:rPr>
        <w:t xml:space="preserve"> groups </w:t>
      </w:r>
    </w:p>
    <w:p w:rsidR="00583345" w:rsidRDefault="00583345" w:rsidP="000214C9">
      <w:pPr>
        <w:spacing w:after="0"/>
        <w:rPr>
          <w:rStyle w:val="IntenseEmphasis"/>
          <w:rFonts w:ascii="Times New Roman" w:hAnsi="Times New Roman" w:cs="Times New Roman"/>
          <w:i w:val="0"/>
          <w:color w:val="675E47" w:themeColor="text2"/>
          <w:sz w:val="24"/>
          <w:szCs w:val="24"/>
        </w:rPr>
      </w:pPr>
    </w:p>
    <w:p w:rsidR="000214C9" w:rsidRPr="001C7CDE" w:rsidRDefault="000214C9" w:rsidP="000214C9">
      <w:pPr>
        <w:spacing w:after="0"/>
        <w:rPr>
          <w:rStyle w:val="IntenseEmphasis"/>
          <w:rFonts w:ascii="Times New Roman" w:hAnsi="Times New Roman" w:cs="Times New Roman"/>
          <w:i w:val="0"/>
          <w:color w:val="675E47" w:themeColor="text2"/>
          <w:sz w:val="24"/>
          <w:szCs w:val="24"/>
        </w:rPr>
      </w:pPr>
      <w:r w:rsidRPr="006A6CE5">
        <w:rPr>
          <w:rStyle w:val="IntenseEmphasis"/>
          <w:rFonts w:ascii="Times New Roman" w:hAnsi="Times New Roman" w:cs="Times New Roman"/>
          <w:i w:val="0"/>
          <w:color w:val="675E47" w:themeColor="text2"/>
          <w:sz w:val="24"/>
          <w:szCs w:val="24"/>
        </w:rPr>
        <w:t>Political Campaign,</w:t>
      </w:r>
      <w:r w:rsidRPr="006A6CE5">
        <w:rPr>
          <w:rStyle w:val="IntenseEmphasis"/>
          <w:rFonts w:ascii="Times New Roman" w:hAnsi="Times New Roman" w:cs="Times New Roman"/>
          <w:color w:val="675E47" w:themeColor="text2"/>
          <w:sz w:val="24"/>
          <w:szCs w:val="24"/>
        </w:rPr>
        <w:t xml:space="preserve"> Data Analyst</w:t>
      </w:r>
      <w:r>
        <w:rPr>
          <w:rStyle w:val="IntenseEmphasis"/>
          <w:rFonts w:ascii="Times New Roman" w:hAnsi="Times New Roman" w:cs="Times New Roman"/>
          <w:color w:val="675E47" w:themeColor="text2"/>
          <w:sz w:val="24"/>
          <w:szCs w:val="24"/>
        </w:rPr>
        <w:t xml:space="preserve">, </w:t>
      </w:r>
      <w:r>
        <w:rPr>
          <w:rStyle w:val="IntenseEmphasis"/>
          <w:rFonts w:ascii="Times New Roman" w:hAnsi="Times New Roman" w:cs="Times New Roman"/>
          <w:i w:val="0"/>
          <w:color w:val="675E47" w:themeColor="text2"/>
          <w:sz w:val="24"/>
          <w:szCs w:val="24"/>
        </w:rPr>
        <w:t>September 2015 – February 2016</w:t>
      </w:r>
    </w:p>
    <w:p w:rsidR="000214C9" w:rsidRPr="005A2052" w:rsidRDefault="005A2052" w:rsidP="005A2052">
      <w:pPr>
        <w:pStyle w:val="ListParagraph"/>
        <w:numPr>
          <w:ilvl w:val="0"/>
          <w:numId w:val="12"/>
        </w:numPr>
      </w:pPr>
      <w:r>
        <w:rPr>
          <w:rFonts w:ascii="Times New Roman" w:hAnsi="Times New Roman" w:cs="Times New Roman"/>
          <w:sz w:val="24"/>
          <w:szCs w:val="24"/>
        </w:rPr>
        <w:t xml:space="preserve">Using Custom software (VANS) create and visualize data from political server </w:t>
      </w:r>
    </w:p>
    <w:p w:rsidR="005A2052" w:rsidRPr="005A2052" w:rsidRDefault="005A2052" w:rsidP="005A2052">
      <w:pPr>
        <w:pStyle w:val="ListParagraph"/>
        <w:numPr>
          <w:ilvl w:val="0"/>
          <w:numId w:val="12"/>
        </w:numPr>
      </w:pPr>
      <w:r>
        <w:rPr>
          <w:rFonts w:ascii="Times New Roman" w:hAnsi="Times New Roman" w:cs="Times New Roman"/>
          <w:sz w:val="24"/>
          <w:szCs w:val="24"/>
        </w:rPr>
        <w:t xml:space="preserve">Interpret and create visuals and explain to all demographics </w:t>
      </w:r>
    </w:p>
    <w:p w:rsidR="005A2052" w:rsidRPr="000214C9" w:rsidRDefault="005A2052" w:rsidP="005A2052">
      <w:pPr>
        <w:pStyle w:val="ListParagraph"/>
        <w:numPr>
          <w:ilvl w:val="0"/>
          <w:numId w:val="12"/>
        </w:numPr>
      </w:pPr>
      <w:r>
        <w:rPr>
          <w:rFonts w:ascii="Times New Roman" w:hAnsi="Times New Roman" w:cs="Times New Roman"/>
          <w:sz w:val="24"/>
          <w:szCs w:val="24"/>
        </w:rPr>
        <w:t xml:space="preserve">Planned and organized the creation of an interactive app with tax brackets as source </w:t>
      </w:r>
    </w:p>
    <w:p w:rsidR="000214C9" w:rsidRDefault="000214C9" w:rsidP="00AB2EF1">
      <w:pPr>
        <w:spacing w:after="0"/>
        <w:rPr>
          <w:rStyle w:val="IntenseEmphasis"/>
          <w:rFonts w:ascii="Times New Roman" w:hAnsi="Times New Roman" w:cs="Times New Roman"/>
          <w:i w:val="0"/>
          <w:color w:val="675E47" w:themeColor="text2"/>
          <w:sz w:val="24"/>
          <w:szCs w:val="24"/>
        </w:rPr>
      </w:pPr>
    </w:p>
    <w:p w:rsidR="005A2052" w:rsidRDefault="005A2052" w:rsidP="00AB2EF1">
      <w:pPr>
        <w:spacing w:after="0"/>
        <w:rPr>
          <w:rStyle w:val="IntenseEmphasis"/>
          <w:rFonts w:ascii="Times New Roman" w:hAnsi="Times New Roman" w:cs="Times New Roman"/>
          <w:i w:val="0"/>
          <w:color w:val="675E47" w:themeColor="text2"/>
          <w:sz w:val="24"/>
          <w:szCs w:val="24"/>
        </w:rPr>
      </w:pPr>
    </w:p>
    <w:p w:rsidR="00AB2EF1" w:rsidRPr="001C7CDE" w:rsidRDefault="00AB2EF1" w:rsidP="00AB2EF1">
      <w:pPr>
        <w:spacing w:after="0"/>
        <w:rPr>
          <w:rStyle w:val="IntenseEmphasis"/>
          <w:rFonts w:ascii="Times New Roman" w:hAnsi="Times New Roman" w:cs="Times New Roman"/>
          <w:i w:val="0"/>
          <w:color w:val="675E47" w:themeColor="text2"/>
          <w:sz w:val="24"/>
          <w:szCs w:val="24"/>
        </w:rPr>
      </w:pPr>
      <w:r w:rsidRPr="006A6CE5">
        <w:rPr>
          <w:rStyle w:val="IntenseEmphasis"/>
          <w:rFonts w:ascii="Times New Roman" w:hAnsi="Times New Roman" w:cs="Times New Roman"/>
          <w:i w:val="0"/>
          <w:color w:val="675E47" w:themeColor="text2"/>
          <w:sz w:val="24"/>
          <w:szCs w:val="24"/>
        </w:rPr>
        <w:lastRenderedPageBreak/>
        <w:t>Clemson University,</w:t>
      </w:r>
      <w:r w:rsidRPr="006A6CE5">
        <w:rPr>
          <w:rStyle w:val="IntenseEmphasis"/>
          <w:rFonts w:ascii="Times New Roman" w:hAnsi="Times New Roman" w:cs="Times New Roman"/>
          <w:color w:val="675E47" w:themeColor="text2"/>
          <w:sz w:val="24"/>
          <w:szCs w:val="24"/>
        </w:rPr>
        <w:t xml:space="preserve"> Chemical and Genetic Laboratories Supervisor</w:t>
      </w:r>
      <w:r w:rsidR="001C7CDE">
        <w:rPr>
          <w:rStyle w:val="IntenseEmphasis"/>
          <w:rFonts w:ascii="Times New Roman" w:hAnsi="Times New Roman" w:cs="Times New Roman"/>
          <w:color w:val="675E47" w:themeColor="text2"/>
          <w:sz w:val="24"/>
          <w:szCs w:val="24"/>
        </w:rPr>
        <w:t xml:space="preserve">, </w:t>
      </w:r>
      <w:r w:rsidR="001C7CDE">
        <w:rPr>
          <w:rStyle w:val="IntenseEmphasis"/>
          <w:rFonts w:ascii="Times New Roman" w:hAnsi="Times New Roman" w:cs="Times New Roman"/>
          <w:i w:val="0"/>
          <w:color w:val="675E47" w:themeColor="text2"/>
          <w:sz w:val="24"/>
          <w:szCs w:val="24"/>
        </w:rPr>
        <w:t>August 2014 – May 2015</w:t>
      </w:r>
    </w:p>
    <w:p w:rsidR="00A20124" w:rsidRDefault="001C7CDE" w:rsidP="005A205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 w:rsidRPr="005A2052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="001D78F9" w:rsidRPr="005A2052">
        <w:rPr>
          <w:rFonts w:ascii="Times New Roman" w:hAnsi="Times New Roman" w:cs="Times New Roman"/>
          <w:bCs/>
          <w:iCs/>
          <w:sz w:val="24"/>
          <w:szCs w:val="24"/>
        </w:rPr>
        <w:t xml:space="preserve">rogressively increased responsibility in chemical and genetic laboratories </w:t>
      </w:r>
    </w:p>
    <w:p w:rsidR="005A2052" w:rsidRDefault="005A2052" w:rsidP="005A205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Delegating and analyzing laboratory results from multiple students </w:t>
      </w:r>
    </w:p>
    <w:p w:rsidR="005A2052" w:rsidRPr="005A2052" w:rsidRDefault="005A2052" w:rsidP="005A205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Organizing and editing findings of multiple students </w:t>
      </w:r>
    </w:p>
    <w:p w:rsidR="005A2052" w:rsidRPr="006A6CE5" w:rsidRDefault="005A2052" w:rsidP="00D84C12">
      <w:pPr>
        <w:spacing w:after="0"/>
        <w:rPr>
          <w:rFonts w:ascii="Times New Roman" w:hAnsi="Times New Roman" w:cs="Times New Roman"/>
          <w:bCs/>
          <w:iCs/>
          <w:color w:val="675E47" w:themeColor="text2"/>
          <w:sz w:val="24"/>
          <w:szCs w:val="24"/>
        </w:rPr>
      </w:pPr>
    </w:p>
    <w:p w:rsidR="001C7CDE" w:rsidRDefault="001C7CDE" w:rsidP="00293942">
      <w:pPr>
        <w:spacing w:after="0"/>
        <w:rPr>
          <w:rFonts w:ascii="Times New Roman" w:hAnsi="Times New Roman" w:cs="Times New Roman"/>
          <w:b/>
          <w:color w:val="675E47" w:themeColor="text2"/>
          <w:sz w:val="24"/>
          <w:szCs w:val="24"/>
        </w:rPr>
      </w:pPr>
    </w:p>
    <w:p w:rsidR="001C7CDE" w:rsidRPr="001C7CDE" w:rsidRDefault="001C7CDE" w:rsidP="00293942">
      <w:pPr>
        <w:spacing w:after="0"/>
        <w:rPr>
          <w:rFonts w:ascii="Times New Roman" w:hAnsi="Times New Roman" w:cs="Times New Roman"/>
          <w:b/>
          <w:color w:val="675E47" w:themeColor="tex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675E47" w:themeColor="text2"/>
          <w:sz w:val="24"/>
          <w:szCs w:val="24"/>
          <w:u w:val="single"/>
        </w:rPr>
        <w:t>Leadership and Community Involvement</w:t>
      </w:r>
    </w:p>
    <w:p w:rsidR="00293942" w:rsidRPr="006A6CE5" w:rsidRDefault="00293942" w:rsidP="00293942">
      <w:pPr>
        <w:spacing w:after="0"/>
        <w:rPr>
          <w:rFonts w:ascii="Times New Roman" w:hAnsi="Times New Roman" w:cs="Times New Roman"/>
          <w:color w:val="675E47" w:themeColor="text2"/>
          <w:sz w:val="24"/>
          <w:szCs w:val="24"/>
        </w:rPr>
      </w:pPr>
      <w:r w:rsidRPr="006A6CE5">
        <w:rPr>
          <w:rFonts w:ascii="Times New Roman" w:hAnsi="Times New Roman" w:cs="Times New Roman"/>
          <w:b/>
          <w:color w:val="675E47" w:themeColor="text2"/>
          <w:sz w:val="24"/>
          <w:szCs w:val="24"/>
        </w:rPr>
        <w:t>Palmetto Boys State 2011, (Government Leadership Camp)</w:t>
      </w:r>
      <w:r w:rsidRPr="006A6CE5">
        <w:rPr>
          <w:rFonts w:ascii="Times New Roman" w:hAnsi="Times New Roman" w:cs="Times New Roman"/>
          <w:color w:val="675E47" w:themeColor="text2"/>
          <w:sz w:val="24"/>
          <w:szCs w:val="24"/>
        </w:rPr>
        <w:t xml:space="preserve">, </w:t>
      </w:r>
      <w:r w:rsidRPr="006A6CE5">
        <w:rPr>
          <w:rFonts w:ascii="Times New Roman" w:hAnsi="Times New Roman" w:cs="Times New Roman"/>
          <w:i/>
          <w:color w:val="675E47" w:themeColor="text2"/>
          <w:sz w:val="24"/>
          <w:szCs w:val="24"/>
        </w:rPr>
        <w:t xml:space="preserve">Member </w:t>
      </w:r>
    </w:p>
    <w:p w:rsidR="00293942" w:rsidRPr="006A6CE5" w:rsidRDefault="00293942" w:rsidP="00293942">
      <w:pPr>
        <w:spacing w:after="0"/>
        <w:rPr>
          <w:rFonts w:ascii="Times New Roman" w:hAnsi="Times New Roman" w:cs="Times New Roman"/>
          <w:color w:val="675E47" w:themeColor="text2"/>
          <w:sz w:val="24"/>
          <w:szCs w:val="24"/>
        </w:rPr>
      </w:pPr>
      <w:r w:rsidRPr="006A6CE5">
        <w:rPr>
          <w:rFonts w:ascii="Times New Roman" w:hAnsi="Times New Roman" w:cs="Times New Roman"/>
          <w:b/>
          <w:color w:val="675E47" w:themeColor="text2"/>
          <w:sz w:val="24"/>
          <w:szCs w:val="24"/>
        </w:rPr>
        <w:t>AED for 2013 School Year (Med School Interest Fraternity)</w:t>
      </w:r>
      <w:r w:rsidRPr="006A6CE5">
        <w:rPr>
          <w:rFonts w:ascii="Times New Roman" w:hAnsi="Times New Roman" w:cs="Times New Roman"/>
          <w:color w:val="675E47" w:themeColor="text2"/>
          <w:sz w:val="24"/>
          <w:szCs w:val="24"/>
        </w:rPr>
        <w:t xml:space="preserve">, </w:t>
      </w:r>
      <w:r w:rsidRPr="006A6CE5">
        <w:rPr>
          <w:rFonts w:ascii="Times New Roman" w:hAnsi="Times New Roman" w:cs="Times New Roman"/>
          <w:i/>
          <w:color w:val="675E47" w:themeColor="text2"/>
          <w:sz w:val="24"/>
          <w:szCs w:val="24"/>
        </w:rPr>
        <w:t>Secretary</w:t>
      </w:r>
    </w:p>
    <w:p w:rsidR="00293942" w:rsidRPr="006A6CE5" w:rsidRDefault="00293942" w:rsidP="00293942">
      <w:pPr>
        <w:spacing w:after="0"/>
        <w:rPr>
          <w:rFonts w:ascii="Times New Roman" w:hAnsi="Times New Roman" w:cs="Times New Roman"/>
          <w:color w:val="675E47" w:themeColor="text2"/>
          <w:sz w:val="24"/>
          <w:szCs w:val="24"/>
        </w:rPr>
      </w:pPr>
      <w:r w:rsidRPr="006A6CE5">
        <w:rPr>
          <w:rFonts w:ascii="Times New Roman" w:hAnsi="Times New Roman" w:cs="Times New Roman"/>
          <w:b/>
          <w:color w:val="675E47" w:themeColor="text2"/>
          <w:sz w:val="24"/>
          <w:szCs w:val="24"/>
        </w:rPr>
        <w:t>Alpha Sigma Fraternity (Honors Fraternity)</w:t>
      </w:r>
      <w:r w:rsidRPr="006A6CE5">
        <w:rPr>
          <w:rFonts w:ascii="Times New Roman" w:hAnsi="Times New Roman" w:cs="Times New Roman"/>
          <w:color w:val="675E47" w:themeColor="text2"/>
          <w:sz w:val="24"/>
          <w:szCs w:val="24"/>
        </w:rPr>
        <w:t xml:space="preserve">, </w:t>
      </w:r>
      <w:r w:rsidRPr="006A6CE5">
        <w:rPr>
          <w:rFonts w:ascii="Times New Roman" w:hAnsi="Times New Roman" w:cs="Times New Roman"/>
          <w:i/>
          <w:color w:val="675E47" w:themeColor="text2"/>
          <w:sz w:val="24"/>
          <w:szCs w:val="24"/>
        </w:rPr>
        <w:t>Member</w:t>
      </w:r>
      <w:r w:rsidRPr="006A6CE5">
        <w:rPr>
          <w:rFonts w:ascii="Times New Roman" w:hAnsi="Times New Roman" w:cs="Times New Roman"/>
          <w:color w:val="675E47" w:themeColor="text2"/>
          <w:sz w:val="24"/>
          <w:szCs w:val="24"/>
        </w:rPr>
        <w:t xml:space="preserve">  </w:t>
      </w:r>
    </w:p>
    <w:p w:rsidR="00293942" w:rsidRPr="006A6CE5" w:rsidRDefault="00293942" w:rsidP="00293942">
      <w:pPr>
        <w:spacing w:after="0"/>
        <w:rPr>
          <w:rFonts w:ascii="Times New Roman" w:hAnsi="Times New Roman" w:cs="Times New Roman"/>
          <w:color w:val="675E47" w:themeColor="text2"/>
          <w:sz w:val="24"/>
          <w:szCs w:val="24"/>
        </w:rPr>
      </w:pPr>
      <w:r w:rsidRPr="006A6CE5">
        <w:rPr>
          <w:rFonts w:ascii="Times New Roman" w:hAnsi="Times New Roman" w:cs="Times New Roman"/>
          <w:b/>
          <w:color w:val="675E47" w:themeColor="text2"/>
          <w:sz w:val="24"/>
          <w:szCs w:val="24"/>
        </w:rPr>
        <w:t>Clemson Rowing Club 2012-2016</w:t>
      </w:r>
      <w:r w:rsidRPr="006A6CE5">
        <w:rPr>
          <w:rFonts w:ascii="Times New Roman" w:hAnsi="Times New Roman" w:cs="Times New Roman"/>
          <w:color w:val="675E47" w:themeColor="text2"/>
          <w:sz w:val="24"/>
          <w:szCs w:val="24"/>
        </w:rPr>
        <w:t xml:space="preserve">, </w:t>
      </w:r>
      <w:r w:rsidRPr="006A6CE5">
        <w:rPr>
          <w:rFonts w:ascii="Times New Roman" w:hAnsi="Times New Roman" w:cs="Times New Roman"/>
          <w:i/>
          <w:color w:val="675E47" w:themeColor="text2"/>
          <w:sz w:val="24"/>
          <w:szCs w:val="24"/>
        </w:rPr>
        <w:t>Member</w:t>
      </w:r>
      <w:r w:rsidRPr="006A6CE5">
        <w:rPr>
          <w:rFonts w:ascii="Times New Roman" w:hAnsi="Times New Roman" w:cs="Times New Roman"/>
          <w:color w:val="675E47" w:themeColor="text2"/>
          <w:sz w:val="24"/>
          <w:szCs w:val="24"/>
        </w:rPr>
        <w:t xml:space="preserve"> </w:t>
      </w:r>
    </w:p>
    <w:p w:rsidR="00293942" w:rsidRPr="006A6CE5" w:rsidRDefault="00293942" w:rsidP="00293942">
      <w:pPr>
        <w:spacing w:after="0"/>
        <w:rPr>
          <w:rFonts w:ascii="Times New Roman" w:hAnsi="Times New Roman" w:cs="Times New Roman"/>
          <w:color w:val="675E47" w:themeColor="text2"/>
          <w:sz w:val="24"/>
          <w:szCs w:val="24"/>
        </w:rPr>
      </w:pPr>
      <w:r w:rsidRPr="006A6CE5">
        <w:rPr>
          <w:rFonts w:ascii="Times New Roman" w:hAnsi="Times New Roman" w:cs="Times New Roman"/>
          <w:b/>
          <w:color w:val="675E47" w:themeColor="text2"/>
          <w:sz w:val="24"/>
          <w:szCs w:val="24"/>
        </w:rPr>
        <w:t>Clemson University Rowing Association 2015</w:t>
      </w:r>
      <w:r w:rsidRPr="006A6CE5">
        <w:rPr>
          <w:rFonts w:ascii="Times New Roman" w:hAnsi="Times New Roman" w:cs="Times New Roman"/>
          <w:color w:val="675E47" w:themeColor="text2"/>
          <w:sz w:val="24"/>
          <w:szCs w:val="24"/>
        </w:rPr>
        <w:t xml:space="preserve">, </w:t>
      </w:r>
      <w:r w:rsidRPr="006A6CE5">
        <w:rPr>
          <w:rFonts w:ascii="Times New Roman" w:hAnsi="Times New Roman" w:cs="Times New Roman"/>
          <w:i/>
          <w:color w:val="675E47" w:themeColor="text2"/>
          <w:sz w:val="24"/>
          <w:szCs w:val="24"/>
        </w:rPr>
        <w:t>Fundraising Chair</w:t>
      </w:r>
    </w:p>
    <w:p w:rsidR="00293942" w:rsidRPr="006A6CE5" w:rsidRDefault="00293942" w:rsidP="00293942">
      <w:pPr>
        <w:spacing w:after="0"/>
        <w:rPr>
          <w:rFonts w:ascii="Times New Roman" w:hAnsi="Times New Roman" w:cs="Times New Roman"/>
          <w:color w:val="675E47" w:themeColor="text2"/>
          <w:sz w:val="24"/>
          <w:szCs w:val="24"/>
        </w:rPr>
      </w:pPr>
      <w:r w:rsidRPr="006A6CE5">
        <w:rPr>
          <w:rFonts w:ascii="Times New Roman" w:hAnsi="Times New Roman" w:cs="Times New Roman"/>
          <w:b/>
          <w:color w:val="675E47" w:themeColor="text2"/>
          <w:sz w:val="24"/>
          <w:szCs w:val="24"/>
        </w:rPr>
        <w:t>Tail of the Tiger and Clemson Sprints Regatta 2013-2015</w:t>
      </w:r>
      <w:r w:rsidRPr="006A6CE5">
        <w:rPr>
          <w:rFonts w:ascii="Times New Roman" w:hAnsi="Times New Roman" w:cs="Times New Roman"/>
          <w:color w:val="675E47" w:themeColor="text2"/>
          <w:sz w:val="24"/>
          <w:szCs w:val="24"/>
        </w:rPr>
        <w:t xml:space="preserve">, </w:t>
      </w:r>
      <w:r w:rsidRPr="006A6CE5">
        <w:rPr>
          <w:rFonts w:ascii="Times New Roman" w:hAnsi="Times New Roman" w:cs="Times New Roman"/>
          <w:i/>
          <w:color w:val="675E47" w:themeColor="text2"/>
          <w:sz w:val="24"/>
          <w:szCs w:val="24"/>
        </w:rPr>
        <w:t>Vendor Director, Volunteer Coordinator, Results Coordinator</w:t>
      </w:r>
    </w:p>
    <w:p w:rsidR="00293942" w:rsidRPr="006A6CE5" w:rsidRDefault="00293942" w:rsidP="00293942">
      <w:pPr>
        <w:spacing w:after="0"/>
        <w:rPr>
          <w:rFonts w:ascii="Times New Roman" w:hAnsi="Times New Roman" w:cs="Times New Roman"/>
          <w:b/>
          <w:color w:val="675E47" w:themeColor="text2"/>
          <w:sz w:val="24"/>
          <w:szCs w:val="24"/>
        </w:rPr>
      </w:pPr>
      <w:r w:rsidRPr="006A6CE5">
        <w:rPr>
          <w:rFonts w:ascii="Times New Roman" w:hAnsi="Times New Roman" w:cs="Times New Roman"/>
          <w:b/>
          <w:color w:val="675E47" w:themeColor="text2"/>
          <w:sz w:val="24"/>
          <w:szCs w:val="24"/>
        </w:rPr>
        <w:t xml:space="preserve">Undergraduate Research for Dr. Rhett Smith 2014-2015, </w:t>
      </w:r>
      <w:r w:rsidRPr="006A6CE5">
        <w:rPr>
          <w:rFonts w:ascii="Times New Roman" w:hAnsi="Times New Roman" w:cs="Times New Roman"/>
          <w:i/>
          <w:color w:val="675E47" w:themeColor="text2"/>
          <w:sz w:val="24"/>
          <w:szCs w:val="24"/>
        </w:rPr>
        <w:t>Research Assistant</w:t>
      </w:r>
    </w:p>
    <w:p w:rsidR="00293942" w:rsidRPr="006A6CE5" w:rsidRDefault="00293942" w:rsidP="00293942">
      <w:pPr>
        <w:spacing w:after="0"/>
        <w:rPr>
          <w:rFonts w:ascii="Times New Roman" w:hAnsi="Times New Roman" w:cs="Times New Roman"/>
          <w:color w:val="675E47" w:themeColor="text2"/>
          <w:sz w:val="24"/>
          <w:szCs w:val="24"/>
        </w:rPr>
      </w:pPr>
      <w:r w:rsidRPr="006A6CE5">
        <w:rPr>
          <w:rFonts w:ascii="Times New Roman" w:hAnsi="Times New Roman" w:cs="Times New Roman"/>
          <w:b/>
          <w:color w:val="675E47" w:themeColor="text2"/>
          <w:sz w:val="24"/>
          <w:szCs w:val="24"/>
        </w:rPr>
        <w:t>Clemson Cinema Club 2015-2016</w:t>
      </w:r>
      <w:r w:rsidRPr="006A6CE5">
        <w:rPr>
          <w:rFonts w:ascii="Times New Roman" w:hAnsi="Times New Roman" w:cs="Times New Roman"/>
          <w:color w:val="675E47" w:themeColor="text2"/>
          <w:sz w:val="24"/>
          <w:szCs w:val="24"/>
        </w:rPr>
        <w:t xml:space="preserve">, </w:t>
      </w:r>
      <w:r w:rsidRPr="006A6CE5">
        <w:rPr>
          <w:rFonts w:ascii="Times New Roman" w:hAnsi="Times New Roman" w:cs="Times New Roman"/>
          <w:i/>
          <w:color w:val="675E47" w:themeColor="text2"/>
          <w:sz w:val="24"/>
          <w:szCs w:val="24"/>
        </w:rPr>
        <w:t>Head of Foreign Films</w:t>
      </w:r>
      <w:r w:rsidRPr="006A6CE5">
        <w:rPr>
          <w:rFonts w:ascii="Times New Roman" w:hAnsi="Times New Roman" w:cs="Times New Roman"/>
          <w:color w:val="675E47" w:themeColor="text2"/>
          <w:sz w:val="24"/>
          <w:szCs w:val="24"/>
        </w:rPr>
        <w:t xml:space="preserve"> </w:t>
      </w:r>
    </w:p>
    <w:p w:rsidR="00293942" w:rsidRPr="006A6CE5" w:rsidRDefault="00293942" w:rsidP="00293942">
      <w:pPr>
        <w:spacing w:after="0"/>
        <w:rPr>
          <w:rFonts w:ascii="Times New Roman" w:hAnsi="Times New Roman" w:cs="Times New Roman"/>
          <w:color w:val="675E47" w:themeColor="text2"/>
          <w:sz w:val="24"/>
          <w:szCs w:val="24"/>
        </w:rPr>
      </w:pPr>
      <w:r w:rsidRPr="006A6CE5">
        <w:rPr>
          <w:rFonts w:ascii="Times New Roman" w:hAnsi="Times New Roman" w:cs="Times New Roman"/>
          <w:b/>
          <w:color w:val="675E47" w:themeColor="text2"/>
          <w:sz w:val="24"/>
          <w:szCs w:val="24"/>
        </w:rPr>
        <w:t>Boy Scouts of America</w:t>
      </w:r>
      <w:r w:rsidRPr="006A6CE5">
        <w:rPr>
          <w:rFonts w:ascii="Times New Roman" w:hAnsi="Times New Roman" w:cs="Times New Roman"/>
          <w:color w:val="675E47" w:themeColor="text2"/>
          <w:sz w:val="24"/>
          <w:szCs w:val="24"/>
        </w:rPr>
        <w:t xml:space="preserve">, </w:t>
      </w:r>
      <w:r w:rsidRPr="006A6CE5">
        <w:rPr>
          <w:rFonts w:ascii="Times New Roman" w:hAnsi="Times New Roman" w:cs="Times New Roman"/>
          <w:i/>
          <w:color w:val="675E47" w:themeColor="text2"/>
          <w:sz w:val="24"/>
          <w:szCs w:val="24"/>
        </w:rPr>
        <w:t>Eagle Scout</w:t>
      </w:r>
      <w:r w:rsidRPr="006A6CE5">
        <w:rPr>
          <w:rFonts w:ascii="Times New Roman" w:hAnsi="Times New Roman" w:cs="Times New Roman"/>
          <w:color w:val="675E47" w:themeColor="text2"/>
          <w:sz w:val="24"/>
          <w:szCs w:val="24"/>
        </w:rPr>
        <w:t xml:space="preserve"> </w:t>
      </w:r>
    </w:p>
    <w:p w:rsidR="00A20124" w:rsidRPr="006A6CE5" w:rsidRDefault="00144E08">
      <w:pPr>
        <w:pStyle w:val="SectionHeading"/>
        <w:rPr>
          <w:rFonts w:ascii="Times New Roman" w:hAnsi="Times New Roman" w:cs="Times New Roman"/>
          <w:szCs w:val="24"/>
          <w:u w:val="single"/>
        </w:rPr>
      </w:pPr>
      <w:r w:rsidRPr="006A6CE5">
        <w:rPr>
          <w:rFonts w:ascii="Times New Roman" w:hAnsi="Times New Roman" w:cs="Times New Roman"/>
          <w:szCs w:val="24"/>
          <w:u w:val="single"/>
        </w:rPr>
        <w:t>Skills</w:t>
      </w:r>
    </w:p>
    <w:p w:rsidR="001C7CDE" w:rsidRDefault="001C7CDE">
      <w:pPr>
        <w:spacing w:after="200" w:line="276" w:lineRule="auto"/>
        <w:rPr>
          <w:rFonts w:ascii="Times New Roman" w:hAnsi="Times New Roman" w:cs="Times New Roman"/>
          <w:b/>
          <w:color w:val="675E47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675E47" w:themeColor="text2"/>
          <w:sz w:val="24"/>
          <w:szCs w:val="24"/>
        </w:rPr>
        <w:t xml:space="preserve">Leadership skills earned from Eagle Scout </w:t>
      </w:r>
      <w:r w:rsidR="000214C9">
        <w:rPr>
          <w:rFonts w:ascii="Times New Roman" w:hAnsi="Times New Roman" w:cs="Times New Roman"/>
          <w:b/>
          <w:color w:val="675E47" w:themeColor="text2"/>
          <w:sz w:val="24"/>
          <w:szCs w:val="24"/>
        </w:rPr>
        <w:t>and Palmetto Boys State</w:t>
      </w:r>
    </w:p>
    <w:p w:rsidR="001C7CDE" w:rsidRDefault="001C7CDE">
      <w:pPr>
        <w:spacing w:after="200" w:line="276" w:lineRule="auto"/>
        <w:rPr>
          <w:rFonts w:ascii="Times New Roman" w:hAnsi="Times New Roman" w:cs="Times New Roman"/>
          <w:b/>
          <w:color w:val="675E47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675E47" w:themeColor="text2"/>
          <w:sz w:val="24"/>
          <w:szCs w:val="24"/>
        </w:rPr>
        <w:t xml:space="preserve">Certification in R, HTML, CSS, and Python Programming Languages </w:t>
      </w:r>
    </w:p>
    <w:p w:rsidR="001C7CDE" w:rsidRDefault="001C7CDE">
      <w:pPr>
        <w:spacing w:after="200" w:line="276" w:lineRule="auto"/>
        <w:rPr>
          <w:rFonts w:ascii="Times New Roman" w:hAnsi="Times New Roman" w:cs="Times New Roman"/>
          <w:b/>
          <w:color w:val="675E47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675E47" w:themeColor="text2"/>
          <w:sz w:val="24"/>
          <w:szCs w:val="24"/>
        </w:rPr>
        <w:t>Work experience in SQL, C++,</w:t>
      </w:r>
      <w:r w:rsidR="000214C9">
        <w:rPr>
          <w:rFonts w:ascii="Times New Roman" w:hAnsi="Times New Roman" w:cs="Times New Roman"/>
          <w:b/>
          <w:color w:val="675E47" w:themeColor="text2"/>
          <w:sz w:val="24"/>
          <w:szCs w:val="24"/>
        </w:rPr>
        <w:t xml:space="preserve"> C#,</w:t>
      </w:r>
      <w:r>
        <w:rPr>
          <w:rFonts w:ascii="Times New Roman" w:hAnsi="Times New Roman" w:cs="Times New Roman"/>
          <w:b/>
          <w:color w:val="675E47" w:themeColor="text2"/>
          <w:sz w:val="24"/>
          <w:szCs w:val="24"/>
        </w:rPr>
        <w:t xml:space="preserve"> Solidarity/bitcoin,</w:t>
      </w:r>
      <w:r w:rsidR="00A57666">
        <w:rPr>
          <w:rFonts w:ascii="Times New Roman" w:hAnsi="Times New Roman" w:cs="Times New Roman"/>
          <w:b/>
          <w:color w:val="675E47" w:themeColor="text2"/>
          <w:sz w:val="24"/>
          <w:szCs w:val="24"/>
        </w:rPr>
        <w:t xml:space="preserve"> and MS office including Excel Analytics Attachment.</w:t>
      </w:r>
    </w:p>
    <w:p w:rsidR="00A57666" w:rsidRPr="001C7CDE" w:rsidRDefault="00A57666">
      <w:pPr>
        <w:spacing w:after="200" w:line="276" w:lineRule="auto"/>
        <w:rPr>
          <w:rFonts w:ascii="Times New Roman" w:hAnsi="Times New Roman" w:cs="Times New Roman"/>
          <w:b/>
          <w:color w:val="675E47" w:themeColor="text2"/>
          <w:sz w:val="24"/>
          <w:szCs w:val="24"/>
        </w:rPr>
      </w:pPr>
    </w:p>
    <w:p w:rsidR="00E91F8E" w:rsidRDefault="00E91F8E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  <w:r w:rsidR="002B1216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Social Media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B1216" w:rsidRDefault="00E91F8E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Abby Trembly: Clemson Crew Men Varsity Coach 2012-2016, 978-855-2381, </w:t>
      </w:r>
      <w:hyperlink r:id="rId12" w:history="1">
        <w:r w:rsidRPr="003B532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atrembl@g.clemson.edu</w:t>
        </w:r>
      </w:hyperlink>
    </w:p>
    <w:p w:rsidR="00E91F8E" w:rsidRDefault="00E91F8E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John Downey: CEO of Downey moving and Storage, 617-957-0464</w:t>
      </w:r>
    </w:p>
    <w:p w:rsidR="00E91F8E" w:rsidRPr="00E91F8E" w:rsidRDefault="00E91F8E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More available upon request</w:t>
      </w:r>
    </w:p>
    <w:p w:rsidR="00C13DCF" w:rsidRDefault="002B1216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Twitter:</w:t>
      </w:r>
      <w:r w:rsidRPr="002B1216">
        <w:t xml:space="preserve"> </w:t>
      </w:r>
      <w:r w:rsidRPr="002B1216">
        <w:rPr>
          <w:rFonts w:ascii="Times New Roman" w:hAnsi="Times New Roman" w:cs="Times New Roman"/>
          <w:b/>
          <w:sz w:val="24"/>
          <w:szCs w:val="24"/>
        </w:rPr>
        <w:t>@JohnBlackburnC2</w:t>
      </w:r>
    </w:p>
    <w:p w:rsidR="00D533CB" w:rsidRDefault="00D533CB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Facebook: </w:t>
      </w:r>
      <w:r w:rsidRPr="00D533CB">
        <w:rPr>
          <w:rFonts w:ascii="Times New Roman" w:hAnsi="Times New Roman" w:cs="Times New Roman"/>
          <w:b/>
          <w:sz w:val="24"/>
          <w:szCs w:val="24"/>
        </w:rPr>
        <w:t>https://www.facebook.com/john.r.costa.7</w:t>
      </w:r>
    </w:p>
    <w:p w:rsidR="00D533CB" w:rsidRPr="002B1216" w:rsidRDefault="00D533CB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LinkedIn:</w:t>
      </w:r>
      <w:r w:rsidRPr="00D533CB">
        <w:t xml:space="preserve"> </w:t>
      </w:r>
      <w:r w:rsidRPr="00D533CB">
        <w:rPr>
          <w:rFonts w:ascii="Times New Roman" w:hAnsi="Times New Roman" w:cs="Times New Roman"/>
          <w:b/>
          <w:sz w:val="24"/>
          <w:szCs w:val="24"/>
        </w:rPr>
        <w:t>www.linkedin.com/in/john-costa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D533CB" w:rsidRPr="002B1216" w:rsidSect="00AB2EF1">
      <w:headerReference w:type="even" r:id="rId13"/>
      <w:footerReference w:type="even" r:id="rId14"/>
      <w:footerReference w:type="default" r:id="rId15"/>
      <w:headerReference w:type="first" r:id="rId16"/>
      <w:pgSz w:w="12240" w:h="15840"/>
      <w:pgMar w:top="2880" w:right="1440" w:bottom="1440" w:left="180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DCE" w:rsidRDefault="00AD2DCE">
      <w:pPr>
        <w:spacing w:after="0" w:line="240" w:lineRule="auto"/>
      </w:pPr>
      <w:r>
        <w:separator/>
      </w:r>
    </w:p>
  </w:endnote>
  <w:endnote w:type="continuationSeparator" w:id="0">
    <w:p w:rsidR="00AD2DCE" w:rsidRDefault="00AD2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124" w:rsidRDefault="00144E0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3C55306" wp14:editId="640ECFC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0124" w:rsidRDefault="00A2012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A20124" w:rsidRDefault="00A2012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7466495" wp14:editId="528D66B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0124" w:rsidRDefault="00A2012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A20124" w:rsidRDefault="00A20124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A987D8" wp14:editId="23CD2065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A20124" w:rsidRDefault="00144E08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583345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A20124" w:rsidRDefault="00144E08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583345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124" w:rsidRDefault="00144E08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F607BA4" wp14:editId="0373F7DB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12F845A8" wp14:editId="5995013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0124" w:rsidRDefault="00A2012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A20124" w:rsidRDefault="00A2012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45D7EBD" wp14:editId="51D402F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0124" w:rsidRDefault="00A2012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A20124" w:rsidRDefault="00A20124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834DB8" wp14:editId="41497352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A20124" w:rsidRDefault="00144E08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583345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A20124" w:rsidRDefault="00144E08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583345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DCE" w:rsidRDefault="00AD2DCE">
      <w:pPr>
        <w:spacing w:after="0" w:line="240" w:lineRule="auto"/>
      </w:pPr>
      <w:r>
        <w:separator/>
      </w:r>
    </w:p>
  </w:footnote>
  <w:footnote w:type="continuationSeparator" w:id="0">
    <w:p w:rsidR="00AD2DCE" w:rsidRDefault="00AD2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124" w:rsidRDefault="00144E08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E249C32" wp14:editId="7D88DD86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A75E73" wp14:editId="5DDF07C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20124" w:rsidRDefault="00144E0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p w:rsidR="00A20124" w:rsidRDefault="00144E08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039C790" wp14:editId="53A9C59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0124" w:rsidRDefault="00A2012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A20124" w:rsidRDefault="00A20124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30E095F" wp14:editId="3C8A615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0124" w:rsidRDefault="00A2012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A20124" w:rsidRDefault="00A2012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124" w:rsidRDefault="00144E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9D9E4B6" wp14:editId="7727DE60">
              <wp:simplePos x="0" y="0"/>
              <wp:positionH relativeFrom="page">
                <wp:posOffset>4445</wp:posOffset>
              </wp:positionH>
              <wp:positionV relativeFrom="page">
                <wp:posOffset>0</wp:posOffset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.35pt;margin-top:0;width:556.9pt;height:11in;z-index:-251654144;visibility:visible;mso-wrap-style:square;mso-width-percent:91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1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8AF4EC" wp14:editId="20E2D8B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0124" w:rsidRDefault="00A2012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A20124" w:rsidRDefault="00A2012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A12CFD" wp14:editId="7747C27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0124" w:rsidRDefault="00A2012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A20124" w:rsidRDefault="00A20124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1B54DA"/>
    <w:multiLevelType w:val="hybridMultilevel"/>
    <w:tmpl w:val="13C6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5D9B"/>
    <w:multiLevelType w:val="hybridMultilevel"/>
    <w:tmpl w:val="C094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80C33"/>
    <w:multiLevelType w:val="hybridMultilevel"/>
    <w:tmpl w:val="899A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351FB"/>
    <w:multiLevelType w:val="hybridMultilevel"/>
    <w:tmpl w:val="81704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BC217A"/>
    <w:multiLevelType w:val="hybridMultilevel"/>
    <w:tmpl w:val="F828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EA6355"/>
    <w:multiLevelType w:val="hybridMultilevel"/>
    <w:tmpl w:val="F02E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6A4E38"/>
    <w:multiLevelType w:val="hybridMultilevel"/>
    <w:tmpl w:val="FBA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B33C2B"/>
    <w:multiLevelType w:val="hybridMultilevel"/>
    <w:tmpl w:val="FB22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445DE"/>
    <w:multiLevelType w:val="hybridMultilevel"/>
    <w:tmpl w:val="2FAC4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0"/>
  </w:num>
  <w:num w:numId="9">
    <w:abstractNumId w:val="11"/>
  </w:num>
  <w:num w:numId="10">
    <w:abstractNumId w:val="4"/>
  </w:num>
  <w:num w:numId="11">
    <w:abstractNumId w:val="2"/>
  </w:num>
  <w:num w:numId="12">
    <w:abstractNumId w:val="1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doNotDisplayPageBoundaries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19"/>
    <w:rsid w:val="000214C9"/>
    <w:rsid w:val="000F1A38"/>
    <w:rsid w:val="00144E08"/>
    <w:rsid w:val="001A7C7A"/>
    <w:rsid w:val="001C1FA5"/>
    <w:rsid w:val="001C7310"/>
    <w:rsid w:val="001C7CDE"/>
    <w:rsid w:val="001D78F9"/>
    <w:rsid w:val="00293942"/>
    <w:rsid w:val="002B1216"/>
    <w:rsid w:val="002D778A"/>
    <w:rsid w:val="004147D8"/>
    <w:rsid w:val="004573CF"/>
    <w:rsid w:val="0046392E"/>
    <w:rsid w:val="004A235E"/>
    <w:rsid w:val="004D35EB"/>
    <w:rsid w:val="00583345"/>
    <w:rsid w:val="005A2052"/>
    <w:rsid w:val="006A6CE5"/>
    <w:rsid w:val="00714906"/>
    <w:rsid w:val="00732319"/>
    <w:rsid w:val="007561E9"/>
    <w:rsid w:val="00761FC7"/>
    <w:rsid w:val="008354CD"/>
    <w:rsid w:val="00866222"/>
    <w:rsid w:val="00871DAB"/>
    <w:rsid w:val="008C26B1"/>
    <w:rsid w:val="00905016"/>
    <w:rsid w:val="009A3914"/>
    <w:rsid w:val="009F3FF9"/>
    <w:rsid w:val="00A14EC3"/>
    <w:rsid w:val="00A20124"/>
    <w:rsid w:val="00A57666"/>
    <w:rsid w:val="00AB2EF1"/>
    <w:rsid w:val="00AD2DCE"/>
    <w:rsid w:val="00AE08E0"/>
    <w:rsid w:val="00AE1A3E"/>
    <w:rsid w:val="00AF424D"/>
    <w:rsid w:val="00B1305C"/>
    <w:rsid w:val="00B20525"/>
    <w:rsid w:val="00B37EB8"/>
    <w:rsid w:val="00B76F55"/>
    <w:rsid w:val="00B92332"/>
    <w:rsid w:val="00C13DCF"/>
    <w:rsid w:val="00CA10E3"/>
    <w:rsid w:val="00D533CB"/>
    <w:rsid w:val="00D84C12"/>
    <w:rsid w:val="00DE6B7F"/>
    <w:rsid w:val="00E01BF4"/>
    <w:rsid w:val="00E61DD6"/>
    <w:rsid w:val="00E8383B"/>
    <w:rsid w:val="00E91F8E"/>
    <w:rsid w:val="00EC508B"/>
    <w:rsid w:val="00F6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styleId="Hyperlink">
    <w:name w:val="Hyperlink"/>
    <w:basedOn w:val="DefaultParagraphFont"/>
    <w:uiPriority w:val="99"/>
    <w:unhideWhenUsed/>
    <w:rsid w:val="00E91F8E"/>
    <w:rPr>
      <w:color w:val="D25814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styleId="Hyperlink">
    <w:name w:val="Hyperlink"/>
    <w:basedOn w:val="DefaultParagraphFont"/>
    <w:uiPriority w:val="99"/>
    <w:unhideWhenUsed/>
    <w:rsid w:val="00E91F8E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atrembl@g.clemson.edu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\AppData\Roaming\Microsoft\Templates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51C211806B467BA0E784A68624D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0EA17-B9E0-4B2C-9102-DA93B51CA596}"/>
      </w:docPartPr>
      <w:docPartBody>
        <w:p w:rsidR="000823EB" w:rsidRDefault="009D6070">
          <w:pPr>
            <w:pStyle w:val="6C51C211806B467BA0E784A68624D00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66A130DD4CF4C6ABBF8959673395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94762-DF8A-496D-8B2F-D94F98730517}"/>
      </w:docPartPr>
      <w:docPartBody>
        <w:p w:rsidR="000823EB" w:rsidRDefault="009D6070">
          <w:pPr>
            <w:pStyle w:val="E66A130DD4CF4C6ABBF8959673395EBB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8D9E4796543A44FBB8516A753502D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37F0D-8B14-409C-989D-664983AEC709}"/>
      </w:docPartPr>
      <w:docPartBody>
        <w:p w:rsidR="000823EB" w:rsidRDefault="009D6070">
          <w:pPr>
            <w:pStyle w:val="8D9E4796543A44FBB8516A753502D8D7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A6E0310966E54D9AB6302830B45C1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251CA-B97A-4A51-B3D3-EB98726330BA}"/>
      </w:docPartPr>
      <w:docPartBody>
        <w:p w:rsidR="000823EB" w:rsidRDefault="009D6070">
          <w:pPr>
            <w:pStyle w:val="A6E0310966E54D9AB6302830B45C1532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E5D467A4FA954D73861C6A684C609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27ADE-DDF2-4650-99B3-7508546EEEC8}"/>
      </w:docPartPr>
      <w:docPartBody>
        <w:p w:rsidR="000823EB" w:rsidRDefault="009D6070">
          <w:pPr>
            <w:pStyle w:val="E5D467A4FA954D73861C6A684C60935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070"/>
    <w:rsid w:val="000823EB"/>
    <w:rsid w:val="00116CEE"/>
    <w:rsid w:val="00235D4A"/>
    <w:rsid w:val="002477FA"/>
    <w:rsid w:val="0038149F"/>
    <w:rsid w:val="00477D29"/>
    <w:rsid w:val="004E7F50"/>
    <w:rsid w:val="00516BC2"/>
    <w:rsid w:val="006A7E1C"/>
    <w:rsid w:val="007960DB"/>
    <w:rsid w:val="007B7153"/>
    <w:rsid w:val="009D6070"/>
    <w:rsid w:val="00A67D21"/>
    <w:rsid w:val="00B6414C"/>
    <w:rsid w:val="00D05FA8"/>
    <w:rsid w:val="00D42B64"/>
    <w:rsid w:val="00F5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6C51C211806B467BA0E784A68624D00C">
    <w:name w:val="6C51C211806B467BA0E784A68624D00C"/>
  </w:style>
  <w:style w:type="paragraph" w:customStyle="1" w:styleId="2DCBF7C42BED4397B2AA174B4A5CC4F6">
    <w:name w:val="2DCBF7C42BED4397B2AA174B4A5CC4F6"/>
  </w:style>
  <w:style w:type="paragraph" w:customStyle="1" w:styleId="E66A130DD4CF4C6ABBF8959673395EBB">
    <w:name w:val="E66A130DD4CF4C6ABBF8959673395EBB"/>
  </w:style>
  <w:style w:type="paragraph" w:customStyle="1" w:styleId="8D9E4796543A44FBB8516A753502D8D7">
    <w:name w:val="8D9E4796543A44FBB8516A753502D8D7"/>
  </w:style>
  <w:style w:type="paragraph" w:customStyle="1" w:styleId="A6E0310966E54D9AB6302830B45C1532">
    <w:name w:val="A6E0310966E54D9AB6302830B45C1532"/>
  </w:style>
  <w:style w:type="paragraph" w:customStyle="1" w:styleId="E5D467A4FA954D73861C6A684C609358">
    <w:name w:val="E5D467A4FA954D73861C6A684C609358"/>
  </w:style>
  <w:style w:type="paragraph" w:customStyle="1" w:styleId="11F281B49F4C4BDF92CEF6F60508058D">
    <w:name w:val="11F281B49F4C4BDF92CEF6F60508058D"/>
  </w:style>
  <w:style w:type="paragraph" w:customStyle="1" w:styleId="889193CE91C7423CB1594F52BB266378">
    <w:name w:val="889193CE91C7423CB1594F52BB266378"/>
  </w:style>
  <w:style w:type="paragraph" w:customStyle="1" w:styleId="37715DC7027E4B9B86A2F3972F7E2DA2">
    <w:name w:val="37715DC7027E4B9B86A2F3972F7E2DA2"/>
  </w:style>
  <w:style w:type="paragraph" w:customStyle="1" w:styleId="9E21B6AA69FC4B07A8EC8D6545127089">
    <w:name w:val="9E21B6AA69FC4B07A8EC8D6545127089"/>
  </w:style>
  <w:style w:type="paragraph" w:customStyle="1" w:styleId="95953A8B4AFE413FB3AE56BD924780C2">
    <w:name w:val="95953A8B4AFE413FB3AE56BD924780C2"/>
  </w:style>
  <w:style w:type="paragraph" w:customStyle="1" w:styleId="6C2DCB1D2823460DA4B4EDBD38ED5594">
    <w:name w:val="6C2DCB1D2823460DA4B4EDBD38ED5594"/>
  </w:style>
  <w:style w:type="paragraph" w:customStyle="1" w:styleId="D780ED8FD6EE40C78756AB11545EA670">
    <w:name w:val="D780ED8FD6EE40C78756AB11545EA670"/>
  </w:style>
  <w:style w:type="paragraph" w:customStyle="1" w:styleId="B39E36674A0D47DFBA283CE35178A4EF">
    <w:name w:val="B39E36674A0D47DFBA283CE35178A4EF"/>
  </w:style>
  <w:style w:type="paragraph" w:customStyle="1" w:styleId="F3DA573CFF344ABD825282800146FF24">
    <w:name w:val="F3DA573CFF344ABD825282800146FF24"/>
  </w:style>
  <w:style w:type="paragraph" w:customStyle="1" w:styleId="41AB24E87DB140908131CA7B299357D8">
    <w:name w:val="41AB24E87DB140908131CA7B299357D8"/>
  </w:style>
  <w:style w:type="paragraph" w:customStyle="1" w:styleId="1897115891A14B019A9399A46F2BE383">
    <w:name w:val="1897115891A14B019A9399A46F2BE383"/>
  </w:style>
  <w:style w:type="paragraph" w:customStyle="1" w:styleId="3A505B1EE2A1407991B53DBA7C178D18">
    <w:name w:val="3A505B1EE2A1407991B53DBA7C178D18"/>
  </w:style>
  <w:style w:type="paragraph" w:customStyle="1" w:styleId="211C266191814F41A8C864ECE8858360">
    <w:name w:val="211C266191814F41A8C864ECE88583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6C51C211806B467BA0E784A68624D00C">
    <w:name w:val="6C51C211806B467BA0E784A68624D00C"/>
  </w:style>
  <w:style w:type="paragraph" w:customStyle="1" w:styleId="2DCBF7C42BED4397B2AA174B4A5CC4F6">
    <w:name w:val="2DCBF7C42BED4397B2AA174B4A5CC4F6"/>
  </w:style>
  <w:style w:type="paragraph" w:customStyle="1" w:styleId="E66A130DD4CF4C6ABBF8959673395EBB">
    <w:name w:val="E66A130DD4CF4C6ABBF8959673395EBB"/>
  </w:style>
  <w:style w:type="paragraph" w:customStyle="1" w:styleId="8D9E4796543A44FBB8516A753502D8D7">
    <w:name w:val="8D9E4796543A44FBB8516A753502D8D7"/>
  </w:style>
  <w:style w:type="paragraph" w:customStyle="1" w:styleId="A6E0310966E54D9AB6302830B45C1532">
    <w:name w:val="A6E0310966E54D9AB6302830B45C1532"/>
  </w:style>
  <w:style w:type="paragraph" w:customStyle="1" w:styleId="E5D467A4FA954D73861C6A684C609358">
    <w:name w:val="E5D467A4FA954D73861C6A684C609358"/>
  </w:style>
  <w:style w:type="paragraph" w:customStyle="1" w:styleId="11F281B49F4C4BDF92CEF6F60508058D">
    <w:name w:val="11F281B49F4C4BDF92CEF6F60508058D"/>
  </w:style>
  <w:style w:type="paragraph" w:customStyle="1" w:styleId="889193CE91C7423CB1594F52BB266378">
    <w:name w:val="889193CE91C7423CB1594F52BB266378"/>
  </w:style>
  <w:style w:type="paragraph" w:customStyle="1" w:styleId="37715DC7027E4B9B86A2F3972F7E2DA2">
    <w:name w:val="37715DC7027E4B9B86A2F3972F7E2DA2"/>
  </w:style>
  <w:style w:type="paragraph" w:customStyle="1" w:styleId="9E21B6AA69FC4B07A8EC8D6545127089">
    <w:name w:val="9E21B6AA69FC4B07A8EC8D6545127089"/>
  </w:style>
  <w:style w:type="paragraph" w:customStyle="1" w:styleId="95953A8B4AFE413FB3AE56BD924780C2">
    <w:name w:val="95953A8B4AFE413FB3AE56BD924780C2"/>
  </w:style>
  <w:style w:type="paragraph" w:customStyle="1" w:styleId="6C2DCB1D2823460DA4B4EDBD38ED5594">
    <w:name w:val="6C2DCB1D2823460DA4B4EDBD38ED5594"/>
  </w:style>
  <w:style w:type="paragraph" w:customStyle="1" w:styleId="D780ED8FD6EE40C78756AB11545EA670">
    <w:name w:val="D780ED8FD6EE40C78756AB11545EA670"/>
  </w:style>
  <w:style w:type="paragraph" w:customStyle="1" w:styleId="B39E36674A0D47DFBA283CE35178A4EF">
    <w:name w:val="B39E36674A0D47DFBA283CE35178A4EF"/>
  </w:style>
  <w:style w:type="paragraph" w:customStyle="1" w:styleId="F3DA573CFF344ABD825282800146FF24">
    <w:name w:val="F3DA573CFF344ABD825282800146FF24"/>
  </w:style>
  <w:style w:type="paragraph" w:customStyle="1" w:styleId="41AB24E87DB140908131CA7B299357D8">
    <w:name w:val="41AB24E87DB140908131CA7B299357D8"/>
  </w:style>
  <w:style w:type="paragraph" w:customStyle="1" w:styleId="1897115891A14B019A9399A46F2BE383">
    <w:name w:val="1897115891A14B019A9399A46F2BE383"/>
  </w:style>
  <w:style w:type="paragraph" w:customStyle="1" w:styleId="3A505B1EE2A1407991B53DBA7C178D18">
    <w:name w:val="3A505B1EE2A1407991B53DBA7C178D18"/>
  </w:style>
  <w:style w:type="paragraph" w:customStyle="1" w:styleId="211C266191814F41A8C864ECE8858360">
    <w:name w:val="211C266191814F41A8C864ECE88583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141 Wesley Ave NE, Atlanta Georgia 30307</CompanyAddress>
  <CompanyPhone>803-448-8795</CompanyPhone>
  <CompanyFax/>
  <CompanyEmail>Johnryancosta@gmail.com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AB4940-76FB-4210-ABCD-9D605A5E5B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FFCFD816-52EB-452E-A561-BBB26BD12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14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Ryan Costa</dc:creator>
  <cp:lastModifiedBy>Administrator</cp:lastModifiedBy>
  <cp:revision>5</cp:revision>
  <dcterms:created xsi:type="dcterms:W3CDTF">2017-01-07T20:22:00Z</dcterms:created>
  <dcterms:modified xsi:type="dcterms:W3CDTF">2017-01-08T16:57:00Z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TC017730549991</vt:lpwstr>
  </property>
</Properties>
</file>